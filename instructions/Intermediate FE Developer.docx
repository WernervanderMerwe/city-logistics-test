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2E56" w14:textId="77777777" w:rsidR="00D74D62" w:rsidRPr="00A92CB7" w:rsidRDefault="00D74D62" w:rsidP="00A92CB7">
      <w:pPr>
        <w:outlineLvl w:val="2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Job Introduction:</w:t>
      </w:r>
    </w:p>
    <w:p w14:paraId="48C1D6DC" w14:textId="47723691" w:rsidR="002B525D" w:rsidRPr="00A92CB7" w:rsidRDefault="00D74D62" w:rsidP="00A92CB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92CB7">
        <w:rPr>
          <w:rFonts w:asciiTheme="minorHAnsi" w:hAnsiTheme="minorHAnsi" w:cstheme="minorHAnsi"/>
          <w:lang w:val="en-ZA" w:eastAsia="en-ZA"/>
        </w:rPr>
        <w:t>We currently have an opportunity for a</w:t>
      </w:r>
      <w:r w:rsidR="00BC2744" w:rsidRPr="00A92CB7">
        <w:rPr>
          <w:rFonts w:asciiTheme="minorHAnsi" w:hAnsiTheme="minorHAnsi" w:cstheme="minorHAnsi"/>
          <w:lang w:val="en-ZA" w:eastAsia="en-ZA"/>
        </w:rPr>
        <w:t xml:space="preserve"> </w:t>
      </w:r>
      <w:r w:rsidR="006228AD" w:rsidRPr="00A92CB7">
        <w:rPr>
          <w:rFonts w:asciiTheme="minorHAnsi" w:hAnsiTheme="minorHAnsi" w:cstheme="minorHAnsi"/>
          <w:b/>
          <w:bCs/>
          <w:color w:val="FF0000"/>
          <w:lang w:val="en-ZA" w:eastAsia="en-ZA"/>
        </w:rPr>
        <w:t>Junior</w:t>
      </w:r>
      <w:r w:rsidR="00117091" w:rsidRPr="00A92CB7">
        <w:rPr>
          <w:rFonts w:asciiTheme="minorHAnsi" w:hAnsiTheme="minorHAnsi" w:cstheme="minorHAnsi"/>
          <w:b/>
          <w:bCs/>
          <w:color w:val="FF0000"/>
          <w:lang w:val="en-ZA" w:eastAsia="en-ZA"/>
        </w:rPr>
        <w:t xml:space="preserve"> </w:t>
      </w:r>
      <w:r w:rsidR="00325661" w:rsidRPr="00A92CB7">
        <w:rPr>
          <w:rFonts w:asciiTheme="minorHAnsi" w:hAnsiTheme="minorHAnsi" w:cstheme="minorHAnsi"/>
          <w:b/>
          <w:bCs/>
          <w:color w:val="FF0000"/>
          <w:lang w:val="en-ZA" w:eastAsia="en-ZA"/>
        </w:rPr>
        <w:t xml:space="preserve">/ Intermediate </w:t>
      </w:r>
      <w:r w:rsidR="006228AD" w:rsidRPr="00A92CB7">
        <w:rPr>
          <w:rFonts w:asciiTheme="minorHAnsi" w:hAnsiTheme="minorHAnsi" w:cstheme="minorHAnsi"/>
          <w:b/>
          <w:bCs/>
          <w:color w:val="FF0000"/>
          <w:lang w:val="en-ZA" w:eastAsia="en-ZA"/>
        </w:rPr>
        <w:t xml:space="preserve">frontend </w:t>
      </w:r>
      <w:r w:rsidR="00117091" w:rsidRPr="00A92CB7">
        <w:rPr>
          <w:rFonts w:asciiTheme="minorHAnsi" w:hAnsiTheme="minorHAnsi" w:cstheme="minorHAnsi"/>
          <w:b/>
          <w:bCs/>
          <w:color w:val="FF0000"/>
          <w:lang w:val="en-ZA" w:eastAsia="en-ZA"/>
        </w:rPr>
        <w:t>software developer</w:t>
      </w:r>
      <w:r w:rsidR="00BC2744" w:rsidRPr="00A92CB7">
        <w:rPr>
          <w:rFonts w:asciiTheme="minorHAnsi" w:hAnsiTheme="minorHAnsi" w:cstheme="minorHAnsi"/>
          <w:lang w:val="en-ZA" w:eastAsia="en-ZA"/>
        </w:rPr>
        <w:t xml:space="preserve">. </w:t>
      </w:r>
    </w:p>
    <w:p w14:paraId="778CE02D" w14:textId="77777777" w:rsidR="00A92CB7" w:rsidRPr="00A92CB7" w:rsidRDefault="00A92CB7" w:rsidP="00A92CB7">
      <w:pPr>
        <w:outlineLvl w:val="2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14:paraId="690780C5" w14:textId="35B839C4" w:rsidR="00BC2744" w:rsidRPr="00A92CB7" w:rsidRDefault="00D74D62" w:rsidP="00A92CB7">
      <w:pPr>
        <w:outlineLvl w:val="2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Roles, Responsibilities &amp; Expectations:</w:t>
      </w:r>
    </w:p>
    <w:p w14:paraId="6589DA31" w14:textId="00201368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 xml:space="preserve">Contribute of strategic business software solutions </w:t>
      </w:r>
    </w:p>
    <w:p w14:paraId="7484897A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Maintaining a stable product environment for business-critical applications</w:t>
      </w:r>
    </w:p>
    <w:p w14:paraId="1B9AFAF1" w14:textId="7A79DE29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 xml:space="preserve">Support the Design, </w:t>
      </w:r>
      <w:proofErr w:type="gramStart"/>
      <w:r w:rsidRPr="00A92CB7">
        <w:rPr>
          <w:rFonts w:cstheme="minorHAnsi"/>
          <w:lang w:val="en-ZA" w:eastAsia="en-ZA"/>
        </w:rPr>
        <w:t>development</w:t>
      </w:r>
      <w:proofErr w:type="gramEnd"/>
      <w:r w:rsidRPr="00A92CB7">
        <w:rPr>
          <w:rFonts w:cstheme="minorHAnsi"/>
          <w:lang w:val="en-ZA" w:eastAsia="en-ZA"/>
        </w:rPr>
        <w:t xml:space="preserve"> and maintenance of bespoke internal applications</w:t>
      </w:r>
    </w:p>
    <w:p w14:paraId="5C546412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Support quality assurance (automated testing and supporting of user testing when required)</w:t>
      </w:r>
    </w:p>
    <w:p w14:paraId="2C8FE6D3" w14:textId="4A58F37B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Work closely and share your experience with your teammates</w:t>
      </w:r>
    </w:p>
    <w:p w14:paraId="2796EFCA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Participate during all stages of the software development life cycle</w:t>
      </w:r>
    </w:p>
    <w:p w14:paraId="6479E8A1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Help with day-to-day queries from clients and IT teams</w:t>
      </w:r>
    </w:p>
    <w:p w14:paraId="33DE56EF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Design and develop with support and reusability in mind</w:t>
      </w:r>
    </w:p>
    <w:p w14:paraId="73B9DE9F" w14:textId="77777777" w:rsidR="00AC62ED" w:rsidRPr="00A92CB7" w:rsidRDefault="00AC62ED" w:rsidP="00A92CB7">
      <w:pPr>
        <w:pStyle w:val="ListParagraph"/>
        <w:numPr>
          <w:ilvl w:val="0"/>
          <w:numId w:val="20"/>
        </w:numPr>
        <w:spacing w:after="0" w:line="240" w:lineRule="auto"/>
        <w:outlineLvl w:val="2"/>
        <w:rPr>
          <w:rFonts w:cstheme="minorHAnsi"/>
          <w:lang w:val="en-ZA" w:eastAsia="en-ZA"/>
        </w:rPr>
      </w:pPr>
      <w:r w:rsidRPr="00A92CB7">
        <w:rPr>
          <w:rFonts w:cstheme="minorHAnsi"/>
          <w:lang w:val="en-ZA" w:eastAsia="en-ZA"/>
        </w:rPr>
        <w:t>Stay up to date with Tech trends &amp; technologies</w:t>
      </w:r>
    </w:p>
    <w:p w14:paraId="0124C77F" w14:textId="6E3B6C33" w:rsidR="00667898" w:rsidRPr="00A92CB7" w:rsidRDefault="00667898" w:rsidP="00A92CB7">
      <w:pPr>
        <w:pStyle w:val="ListParagraph"/>
        <w:spacing w:after="0" w:line="240" w:lineRule="auto"/>
        <w:outlineLvl w:val="2"/>
        <w:rPr>
          <w:rFonts w:cstheme="minorHAnsi"/>
          <w:lang w:val="en-ZA" w:eastAsia="en-ZA"/>
        </w:rPr>
      </w:pPr>
    </w:p>
    <w:p w14:paraId="653CF438" w14:textId="79CB6305" w:rsidR="00D74D62" w:rsidRPr="00A92CB7" w:rsidRDefault="00341415" w:rsidP="00A92CB7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Minimum r</w:t>
      </w:r>
      <w:r w:rsidR="00D74D62"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equirements:</w:t>
      </w:r>
    </w:p>
    <w:p w14:paraId="0AA2AC88" w14:textId="11F286DE" w:rsidR="00667898" w:rsidRPr="00A92CB7" w:rsidRDefault="00667898" w:rsidP="00A92CB7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Tech Skills</w:t>
      </w:r>
    </w:p>
    <w:p w14:paraId="7AB4D45E" w14:textId="7B3DD35B" w:rsidR="002B525D" w:rsidRPr="00A92CB7" w:rsidRDefault="00117091" w:rsidP="00A92CB7">
      <w:pPr>
        <w:pStyle w:val="ListParagraph"/>
        <w:widowControl/>
        <w:numPr>
          <w:ilvl w:val="0"/>
          <w:numId w:val="9"/>
        </w:numPr>
        <w:spacing w:after="0" w:line="240" w:lineRule="auto"/>
        <w:contextualSpacing w:val="0"/>
        <w:rPr>
          <w:rFonts w:eastAsia="Times New Roman" w:cstheme="minorHAnsi"/>
        </w:rPr>
      </w:pPr>
      <w:r w:rsidRPr="00A92CB7">
        <w:rPr>
          <w:rFonts w:eastAsia="Times New Roman" w:cstheme="minorHAnsi"/>
        </w:rPr>
        <w:t xml:space="preserve">Professional qualifications or courses, </w:t>
      </w:r>
      <w:r w:rsidR="002B525D" w:rsidRPr="00A92CB7">
        <w:rPr>
          <w:rFonts w:eastAsia="Times New Roman" w:cstheme="minorHAnsi"/>
        </w:rPr>
        <w:t xml:space="preserve">IT </w:t>
      </w:r>
      <w:proofErr w:type="gramStart"/>
      <w:r w:rsidR="002B525D" w:rsidRPr="00A92CB7">
        <w:rPr>
          <w:rFonts w:eastAsia="Times New Roman" w:cstheme="minorHAnsi"/>
        </w:rPr>
        <w:t>Diploma</w:t>
      </w:r>
      <w:proofErr w:type="gramEnd"/>
      <w:r w:rsidR="002B525D" w:rsidRPr="00A92CB7">
        <w:rPr>
          <w:rFonts w:eastAsia="Times New Roman" w:cstheme="minorHAnsi"/>
        </w:rPr>
        <w:t xml:space="preserve"> or equivalent degree</w:t>
      </w:r>
    </w:p>
    <w:p w14:paraId="7EEA3279" w14:textId="1813E1E0" w:rsidR="002B525D" w:rsidRPr="00A92CB7" w:rsidRDefault="001D027E" w:rsidP="00A92CB7">
      <w:pPr>
        <w:pStyle w:val="ListParagraph"/>
        <w:widowControl/>
        <w:numPr>
          <w:ilvl w:val="0"/>
          <w:numId w:val="9"/>
        </w:numPr>
        <w:spacing w:after="0" w:line="240" w:lineRule="auto"/>
        <w:contextualSpacing w:val="0"/>
        <w:rPr>
          <w:rFonts w:eastAsia="Times New Roman" w:cstheme="minorHAnsi"/>
        </w:rPr>
      </w:pPr>
      <w:r w:rsidRPr="00A92CB7">
        <w:rPr>
          <w:rFonts w:eastAsia="Times New Roman" w:cstheme="minorHAnsi"/>
        </w:rPr>
        <w:t>1</w:t>
      </w:r>
      <w:r w:rsidR="00325661" w:rsidRPr="00A92CB7">
        <w:rPr>
          <w:rFonts w:eastAsia="Times New Roman" w:cstheme="minorHAnsi"/>
        </w:rPr>
        <w:t>-</w:t>
      </w:r>
      <w:r w:rsidRPr="00A92CB7">
        <w:rPr>
          <w:rFonts w:eastAsia="Times New Roman" w:cstheme="minorHAnsi"/>
        </w:rPr>
        <w:t>3</w:t>
      </w:r>
      <w:r w:rsidR="00667898" w:rsidRPr="00A92CB7">
        <w:rPr>
          <w:rFonts w:eastAsia="Times New Roman" w:cstheme="minorHAnsi"/>
        </w:rPr>
        <w:t xml:space="preserve"> years </w:t>
      </w:r>
      <w:r w:rsidR="002B525D" w:rsidRPr="00A92CB7">
        <w:rPr>
          <w:rFonts w:eastAsia="Times New Roman" w:cstheme="minorHAnsi"/>
        </w:rPr>
        <w:t xml:space="preserve">working experience in </w:t>
      </w:r>
      <w:r w:rsidR="00667898" w:rsidRPr="00A92CB7">
        <w:rPr>
          <w:rFonts w:eastAsia="Times New Roman" w:cstheme="minorHAnsi"/>
        </w:rPr>
        <w:t xml:space="preserve">a development </w:t>
      </w:r>
    </w:p>
    <w:p w14:paraId="463311BB" w14:textId="590A970B" w:rsidR="00325661" w:rsidRPr="00A92CB7" w:rsidRDefault="00325661" w:rsidP="00A92CB7">
      <w:pPr>
        <w:pStyle w:val="ListParagraph"/>
        <w:widowControl/>
        <w:numPr>
          <w:ilvl w:val="0"/>
          <w:numId w:val="9"/>
        </w:numPr>
        <w:spacing w:after="0" w:line="240" w:lineRule="auto"/>
        <w:contextualSpacing w:val="0"/>
        <w:rPr>
          <w:rFonts w:eastAsia="Times New Roman" w:cstheme="minorHAnsi"/>
        </w:rPr>
      </w:pPr>
      <w:r w:rsidRPr="00A92CB7">
        <w:rPr>
          <w:rFonts w:eastAsia="Times New Roman" w:cstheme="minorHAnsi"/>
        </w:rPr>
        <w:t>Basic knowledge and understanding of software development life cycle</w:t>
      </w:r>
      <w:r w:rsidR="0023557E" w:rsidRPr="00A92CB7">
        <w:rPr>
          <w:rFonts w:eastAsia="Times New Roman" w:cstheme="minorHAnsi"/>
        </w:rPr>
        <w:t>,</w:t>
      </w:r>
      <w:r w:rsidR="0023557E" w:rsidRPr="00A92CB7">
        <w:rPr>
          <w:rFonts w:cstheme="minorHAnsi"/>
        </w:rPr>
        <w:t xml:space="preserve"> </w:t>
      </w:r>
      <w:r w:rsidR="0023557E" w:rsidRPr="00A92CB7">
        <w:rPr>
          <w:rFonts w:eastAsia="Times New Roman" w:cstheme="minorHAnsi"/>
        </w:rPr>
        <w:t>processes, software design and testing.</w:t>
      </w:r>
    </w:p>
    <w:p w14:paraId="17877E71" w14:textId="300016DE" w:rsidR="0023557E" w:rsidRPr="00A92CB7" w:rsidRDefault="0023557E" w:rsidP="00A92CB7">
      <w:pPr>
        <w:pStyle w:val="ListParagraph"/>
        <w:widowControl/>
        <w:numPr>
          <w:ilvl w:val="0"/>
          <w:numId w:val="9"/>
        </w:numPr>
        <w:spacing w:after="0" w:line="240" w:lineRule="auto"/>
        <w:contextualSpacing w:val="0"/>
        <w:rPr>
          <w:rFonts w:eastAsia="Times New Roman" w:cstheme="minorHAnsi"/>
        </w:rPr>
      </w:pPr>
      <w:r w:rsidRPr="00A92CB7">
        <w:rPr>
          <w:rFonts w:eastAsia="Times New Roman" w:cstheme="minorHAnsi"/>
        </w:rPr>
        <w:t>Experience working with and consuming APIs.</w:t>
      </w:r>
    </w:p>
    <w:p w14:paraId="7EAFB4DC" w14:textId="74156C18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Good knowledge of coding languages (</w:t>
      </w:r>
      <w:proofErr w:type="gramStart"/>
      <w:r w:rsidRPr="00A92CB7">
        <w:rPr>
          <w:rFonts w:asciiTheme="minorHAnsi" w:eastAsia="Times New Roman" w:hAnsiTheme="minorHAnsi" w:cstheme="minorHAnsi"/>
        </w:rPr>
        <w:t>e.g.</w:t>
      </w:r>
      <w:proofErr w:type="gramEnd"/>
      <w:r w:rsidRPr="00A92CB7">
        <w:rPr>
          <w:rFonts w:asciiTheme="minorHAnsi" w:eastAsia="Times New Roman" w:hAnsiTheme="minorHAnsi" w:cstheme="minorHAnsi"/>
        </w:rPr>
        <w:t xml:space="preserve"> JavaScript / </w:t>
      </w:r>
      <w:r w:rsidR="00A92CB7" w:rsidRPr="00A92CB7">
        <w:rPr>
          <w:rFonts w:asciiTheme="minorHAnsi" w:eastAsia="Times New Roman" w:hAnsiTheme="minorHAnsi" w:cstheme="minorHAnsi"/>
        </w:rPr>
        <w:t>TypeScript,</w:t>
      </w:r>
      <w:r w:rsidRPr="00A92CB7">
        <w:rPr>
          <w:rFonts w:asciiTheme="minorHAnsi" w:eastAsia="Times New Roman" w:hAnsiTheme="minorHAnsi" w:cstheme="minorHAnsi"/>
        </w:rPr>
        <w:t xml:space="preserve"> jQuery, HTML5, CSS and JSON) as well </w:t>
      </w:r>
      <w:r w:rsidR="00CD6C2A" w:rsidRPr="00A92CB7">
        <w:rPr>
          <w:rFonts w:asciiTheme="minorHAnsi" w:eastAsia="Times New Roman" w:hAnsiTheme="minorHAnsi" w:cstheme="minorHAnsi"/>
        </w:rPr>
        <w:t>as frameworks</w:t>
      </w:r>
      <w:r w:rsidRPr="00A92CB7">
        <w:rPr>
          <w:rFonts w:asciiTheme="minorHAnsi" w:eastAsia="Times New Roman" w:hAnsiTheme="minorHAnsi" w:cstheme="minorHAnsi"/>
        </w:rPr>
        <w:t xml:space="preserve"> preferably AngularJS). </w:t>
      </w:r>
    </w:p>
    <w:p w14:paraId="0C8CFDCA" w14:textId="77277C49" w:rsidR="009B1847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 xml:space="preserve">Reliable exposure to </w:t>
      </w:r>
      <w:r w:rsidR="009B1847" w:rsidRPr="00A92CB7">
        <w:rPr>
          <w:rFonts w:asciiTheme="minorHAnsi" w:eastAsia="Times New Roman" w:hAnsiTheme="minorHAnsi" w:cstheme="minorHAnsi"/>
        </w:rPr>
        <w:t>in REST, SQL, WebSocket, Caching tools</w:t>
      </w:r>
    </w:p>
    <w:p w14:paraId="40D8027E" w14:textId="1581FD73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Ability to develop unit testing of code components or complete applications</w:t>
      </w:r>
    </w:p>
    <w:p w14:paraId="36E4D242" w14:textId="6E6109FB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 xml:space="preserve">Competent in communicating with other developers, Business </w:t>
      </w:r>
      <w:r w:rsidR="00CD6C2A">
        <w:rPr>
          <w:rFonts w:asciiTheme="minorHAnsi" w:eastAsia="Times New Roman" w:hAnsiTheme="minorHAnsi" w:cstheme="minorHAnsi"/>
        </w:rPr>
        <w:t>&amp;</w:t>
      </w:r>
      <w:r w:rsidRPr="00A92CB7">
        <w:rPr>
          <w:rFonts w:asciiTheme="minorHAnsi" w:eastAsia="Times New Roman" w:hAnsiTheme="minorHAnsi" w:cstheme="minorHAnsi"/>
        </w:rPr>
        <w:t xml:space="preserve"> Project Managers.</w:t>
      </w:r>
    </w:p>
    <w:p w14:paraId="2BA24DBC" w14:textId="06516C26" w:rsidR="009B1847" w:rsidRPr="00A92CB7" w:rsidRDefault="009B1847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Experience with CI/CD,</w:t>
      </w:r>
      <w:r w:rsidR="00117091" w:rsidRPr="00A92CB7">
        <w:rPr>
          <w:rFonts w:asciiTheme="minorHAnsi" w:eastAsia="Times New Roman" w:hAnsiTheme="minorHAnsi" w:cstheme="minorHAnsi"/>
        </w:rPr>
        <w:t xml:space="preserve"> </w:t>
      </w:r>
      <w:r w:rsidRPr="00A92CB7">
        <w:rPr>
          <w:rFonts w:asciiTheme="minorHAnsi" w:eastAsia="Times New Roman" w:hAnsiTheme="minorHAnsi" w:cstheme="minorHAnsi"/>
        </w:rPr>
        <w:t>GIT</w:t>
      </w:r>
      <w:r w:rsidR="00117091" w:rsidRPr="00A92CB7">
        <w:rPr>
          <w:rFonts w:asciiTheme="minorHAnsi" w:eastAsia="Times New Roman" w:hAnsiTheme="minorHAnsi" w:cstheme="minorHAnsi"/>
        </w:rPr>
        <w:t xml:space="preserve"> and Agile tools and methodologies</w:t>
      </w:r>
    </w:p>
    <w:p w14:paraId="6B0228FE" w14:textId="77777777" w:rsidR="009B1847" w:rsidRPr="00A92CB7" w:rsidRDefault="009B1847" w:rsidP="00A92CB7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0B8BB3AB" w14:textId="0DE24E76" w:rsidR="009B1847" w:rsidRPr="00A92CB7" w:rsidRDefault="009B1847" w:rsidP="00A92CB7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A92CB7">
        <w:rPr>
          <w:rFonts w:asciiTheme="minorHAnsi" w:eastAsia="Times New Roman" w:hAnsiTheme="minorHAnsi" w:cstheme="minorHAnsi"/>
          <w:b/>
          <w:bCs/>
          <w:sz w:val="22"/>
          <w:szCs w:val="22"/>
        </w:rPr>
        <w:t>Interpersonal Skills</w:t>
      </w:r>
    </w:p>
    <w:p w14:paraId="1C8B512A" w14:textId="5494BD51" w:rsidR="00AC62ED" w:rsidRPr="00A92CB7" w:rsidRDefault="00AC62ED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Own car and Valid Driver license essential. </w:t>
      </w:r>
    </w:p>
    <w:p w14:paraId="3A299851" w14:textId="6B399EBB" w:rsidR="009B1847" w:rsidRPr="00A92CB7" w:rsidRDefault="009B1847" w:rsidP="00A92CB7">
      <w:pPr>
        <w:numPr>
          <w:ilvl w:val="0"/>
          <w:numId w:val="9"/>
        </w:numPr>
        <w:textAlignment w:val="baseline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r w:rsidRPr="00A92CB7">
        <w:rPr>
          <w:rFonts w:asciiTheme="minorHAnsi" w:eastAsia="Times New Roman" w:hAnsiTheme="minorHAnsi" w:cstheme="minorHAnsi"/>
          <w:sz w:val="22"/>
          <w:szCs w:val="22"/>
          <w:lang w:val="en-US"/>
        </w:rPr>
        <w:t>Work independently or part of a growing team </w:t>
      </w:r>
    </w:p>
    <w:p w14:paraId="003FA933" w14:textId="77777777" w:rsidR="002B525D" w:rsidRPr="00A92CB7" w:rsidRDefault="002B525D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Excellent attention to detail </w:t>
      </w:r>
    </w:p>
    <w:p w14:paraId="7F952928" w14:textId="77777777" w:rsidR="002B525D" w:rsidRPr="00A92CB7" w:rsidRDefault="002B525D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Ability to meet deadlines and complete tasks within SLA timeframes </w:t>
      </w:r>
    </w:p>
    <w:p w14:paraId="1858E981" w14:textId="77777777" w:rsidR="002B525D" w:rsidRPr="00A92CB7" w:rsidRDefault="002B525D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Ability to use knowledge base resources to resolve problems </w:t>
      </w:r>
    </w:p>
    <w:p w14:paraId="6FADCE2C" w14:textId="77777777" w:rsidR="00667898" w:rsidRPr="00A92CB7" w:rsidRDefault="002B525D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Good attitude towards work and colleagues</w:t>
      </w:r>
      <w:r w:rsidR="00667898" w:rsidRPr="00A92CB7">
        <w:rPr>
          <w:rFonts w:asciiTheme="minorHAnsi" w:eastAsia="Times New Roman" w:hAnsiTheme="minorHAnsi" w:cstheme="minorHAnsi"/>
        </w:rPr>
        <w:t xml:space="preserve"> </w:t>
      </w:r>
      <w:r w:rsidRPr="00A92CB7">
        <w:rPr>
          <w:rFonts w:asciiTheme="minorHAnsi" w:eastAsia="Times New Roman" w:hAnsiTheme="minorHAnsi" w:cstheme="minorHAnsi"/>
        </w:rPr>
        <w:t> </w:t>
      </w:r>
    </w:p>
    <w:p w14:paraId="795BD6F3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An analytical mind and inclination for problem-solving.</w:t>
      </w:r>
    </w:p>
    <w:p w14:paraId="53521885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Highly self-motivated and directed.</w:t>
      </w:r>
    </w:p>
    <w:p w14:paraId="0F83840E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Logical and efficient, with a keen attention to detail.</w:t>
      </w:r>
    </w:p>
    <w:p w14:paraId="69BFBB98" w14:textId="77777777" w:rsidR="00A92CB7" w:rsidRPr="00A92CB7" w:rsidRDefault="005E2229" w:rsidP="0092266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Strong verbal and written communication skills.</w:t>
      </w:r>
    </w:p>
    <w:p w14:paraId="65D73698" w14:textId="3845D316" w:rsidR="005E2229" w:rsidRPr="00A92CB7" w:rsidRDefault="005E2229" w:rsidP="0092266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Ability to communicate technical details to non-technical audiences.</w:t>
      </w:r>
    </w:p>
    <w:p w14:paraId="0C5646EE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Excellent listening, interpersonal and oral communication skills.</w:t>
      </w:r>
    </w:p>
    <w:p w14:paraId="64EBC68A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Experience working in a team-oriented, collaborative environment.</w:t>
      </w:r>
    </w:p>
    <w:p w14:paraId="442C912C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 xml:space="preserve">Excellent planning, </w:t>
      </w:r>
      <w:proofErr w:type="spellStart"/>
      <w:r w:rsidRPr="00A92CB7">
        <w:rPr>
          <w:rFonts w:asciiTheme="minorHAnsi" w:eastAsia="Times New Roman" w:hAnsiTheme="minorHAnsi" w:cstheme="minorHAnsi"/>
        </w:rPr>
        <w:t>organisational</w:t>
      </w:r>
      <w:proofErr w:type="spellEnd"/>
      <w:r w:rsidRPr="00A92CB7">
        <w:rPr>
          <w:rFonts w:asciiTheme="minorHAnsi" w:eastAsia="Times New Roman" w:hAnsiTheme="minorHAnsi" w:cstheme="minorHAnsi"/>
        </w:rPr>
        <w:t>, project and time management skills.</w:t>
      </w:r>
    </w:p>
    <w:p w14:paraId="7CCA142E" w14:textId="77777777" w:rsidR="005E2229" w:rsidRPr="00A92CB7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Knowledge and interest in computer systems and the latest technologies.</w:t>
      </w:r>
    </w:p>
    <w:p w14:paraId="6780ACC1" w14:textId="0BB38F5B" w:rsidR="00823E9F" w:rsidRPr="00D17648" w:rsidRDefault="005E2229" w:rsidP="00A92CB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</w:rPr>
      </w:pPr>
      <w:r w:rsidRPr="00A92CB7">
        <w:rPr>
          <w:rFonts w:asciiTheme="minorHAnsi" w:eastAsia="Times New Roman" w:hAnsiTheme="minorHAnsi" w:cstheme="minorHAnsi"/>
        </w:rPr>
        <w:t>The ability to learn new technologies quickly.</w:t>
      </w:r>
    </w:p>
    <w:sectPr w:rsidR="00823E9F" w:rsidRPr="00D17648" w:rsidSect="003F5921">
      <w:footerReference w:type="default" r:id="rId10"/>
      <w:pgSz w:w="11900" w:h="16840"/>
      <w:pgMar w:top="1276" w:right="1440" w:bottom="709" w:left="1440" w:header="2721" w:footer="26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4D9C" w14:textId="77777777" w:rsidR="00635D71" w:rsidRDefault="00635D71" w:rsidP="00551FE1">
      <w:r>
        <w:separator/>
      </w:r>
    </w:p>
  </w:endnote>
  <w:endnote w:type="continuationSeparator" w:id="0">
    <w:p w14:paraId="334B0377" w14:textId="77777777" w:rsidR="00635D71" w:rsidRDefault="00635D71" w:rsidP="0055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A4DE" w14:textId="77777777" w:rsidR="00551FE1" w:rsidRDefault="00025890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E6E4" w14:textId="77777777" w:rsidR="00635D71" w:rsidRDefault="00635D71" w:rsidP="00551FE1">
      <w:r>
        <w:separator/>
      </w:r>
    </w:p>
  </w:footnote>
  <w:footnote w:type="continuationSeparator" w:id="0">
    <w:p w14:paraId="345A4C09" w14:textId="77777777" w:rsidR="00635D71" w:rsidRDefault="00635D71" w:rsidP="0055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8E6"/>
    <w:multiLevelType w:val="multilevel"/>
    <w:tmpl w:val="646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05EFE"/>
    <w:multiLevelType w:val="hybridMultilevel"/>
    <w:tmpl w:val="FB68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820A5"/>
    <w:multiLevelType w:val="hybridMultilevel"/>
    <w:tmpl w:val="4C48C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496303"/>
    <w:multiLevelType w:val="multilevel"/>
    <w:tmpl w:val="7CE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D1391"/>
    <w:multiLevelType w:val="multilevel"/>
    <w:tmpl w:val="9A9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C5552"/>
    <w:multiLevelType w:val="hybridMultilevel"/>
    <w:tmpl w:val="0262D4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F5346"/>
    <w:multiLevelType w:val="multilevel"/>
    <w:tmpl w:val="CC2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236D6"/>
    <w:multiLevelType w:val="hybridMultilevel"/>
    <w:tmpl w:val="FBBE43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57B7"/>
    <w:multiLevelType w:val="hybridMultilevel"/>
    <w:tmpl w:val="C2D020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5E5681"/>
    <w:multiLevelType w:val="multilevel"/>
    <w:tmpl w:val="646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404357"/>
    <w:multiLevelType w:val="multilevel"/>
    <w:tmpl w:val="646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B0D23"/>
    <w:multiLevelType w:val="multilevel"/>
    <w:tmpl w:val="43A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281306"/>
    <w:multiLevelType w:val="multilevel"/>
    <w:tmpl w:val="202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71D99"/>
    <w:multiLevelType w:val="multilevel"/>
    <w:tmpl w:val="7EC0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4519DA"/>
    <w:multiLevelType w:val="hybridMultilevel"/>
    <w:tmpl w:val="01CA0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5A7DA2"/>
    <w:multiLevelType w:val="hybridMultilevel"/>
    <w:tmpl w:val="F904ADD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8B0881"/>
    <w:multiLevelType w:val="multilevel"/>
    <w:tmpl w:val="D9E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0C65E0"/>
    <w:multiLevelType w:val="multilevel"/>
    <w:tmpl w:val="387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292E78"/>
    <w:multiLevelType w:val="multilevel"/>
    <w:tmpl w:val="EE2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714980">
    <w:abstractNumId w:val="12"/>
  </w:num>
  <w:num w:numId="2" w16cid:durableId="411663517">
    <w:abstractNumId w:val="11"/>
  </w:num>
  <w:num w:numId="3" w16cid:durableId="306010705">
    <w:abstractNumId w:val="13"/>
  </w:num>
  <w:num w:numId="4" w16cid:durableId="571744237">
    <w:abstractNumId w:val="2"/>
  </w:num>
  <w:num w:numId="5" w16cid:durableId="1626304244">
    <w:abstractNumId w:val="5"/>
  </w:num>
  <w:num w:numId="6" w16cid:durableId="1680157186">
    <w:abstractNumId w:val="14"/>
  </w:num>
  <w:num w:numId="7" w16cid:durableId="1703092343">
    <w:abstractNumId w:val="1"/>
  </w:num>
  <w:num w:numId="8" w16cid:durableId="2127964951">
    <w:abstractNumId w:val="7"/>
  </w:num>
  <w:num w:numId="9" w16cid:durableId="2092651261">
    <w:abstractNumId w:val="8"/>
  </w:num>
  <w:num w:numId="10" w16cid:durableId="1702439031">
    <w:abstractNumId w:val="11"/>
  </w:num>
  <w:num w:numId="11" w16cid:durableId="392971328">
    <w:abstractNumId w:val="0"/>
  </w:num>
  <w:num w:numId="12" w16cid:durableId="1365449382">
    <w:abstractNumId w:val="9"/>
  </w:num>
  <w:num w:numId="13" w16cid:durableId="683635056">
    <w:abstractNumId w:val="3"/>
  </w:num>
  <w:num w:numId="14" w16cid:durableId="576015344">
    <w:abstractNumId w:val="16"/>
  </w:num>
  <w:num w:numId="15" w16cid:durableId="919947912">
    <w:abstractNumId w:val="6"/>
  </w:num>
  <w:num w:numId="16" w16cid:durableId="468060124">
    <w:abstractNumId w:val="4"/>
  </w:num>
  <w:num w:numId="17" w16cid:durableId="226956684">
    <w:abstractNumId w:val="17"/>
  </w:num>
  <w:num w:numId="18" w16cid:durableId="395708270">
    <w:abstractNumId w:val="18"/>
  </w:num>
  <w:num w:numId="19" w16cid:durableId="1501460208">
    <w:abstractNumId w:val="10"/>
  </w:num>
  <w:num w:numId="20" w16cid:durableId="1432626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F"/>
    <w:rsid w:val="00004851"/>
    <w:rsid w:val="00025890"/>
    <w:rsid w:val="0008389B"/>
    <w:rsid w:val="000C61EB"/>
    <w:rsid w:val="00117091"/>
    <w:rsid w:val="001942FB"/>
    <w:rsid w:val="001B178F"/>
    <w:rsid w:val="001C5BD2"/>
    <w:rsid w:val="001D027E"/>
    <w:rsid w:val="001D6FC6"/>
    <w:rsid w:val="00226F36"/>
    <w:rsid w:val="0023557E"/>
    <w:rsid w:val="00277C7C"/>
    <w:rsid w:val="00285282"/>
    <w:rsid w:val="002942D0"/>
    <w:rsid w:val="002B27EF"/>
    <w:rsid w:val="002B525D"/>
    <w:rsid w:val="0031467D"/>
    <w:rsid w:val="00325661"/>
    <w:rsid w:val="00327CDF"/>
    <w:rsid w:val="00341415"/>
    <w:rsid w:val="003D39D8"/>
    <w:rsid w:val="003E3AD7"/>
    <w:rsid w:val="003F5921"/>
    <w:rsid w:val="0042298A"/>
    <w:rsid w:val="00472E5E"/>
    <w:rsid w:val="00525A22"/>
    <w:rsid w:val="0055121A"/>
    <w:rsid w:val="00551FE1"/>
    <w:rsid w:val="005733FF"/>
    <w:rsid w:val="005D1912"/>
    <w:rsid w:val="005E2229"/>
    <w:rsid w:val="005E6539"/>
    <w:rsid w:val="005F52C3"/>
    <w:rsid w:val="006037EF"/>
    <w:rsid w:val="006228AD"/>
    <w:rsid w:val="00635D71"/>
    <w:rsid w:val="006414E3"/>
    <w:rsid w:val="00667898"/>
    <w:rsid w:val="0068501B"/>
    <w:rsid w:val="00692D39"/>
    <w:rsid w:val="006D435C"/>
    <w:rsid w:val="00760C9D"/>
    <w:rsid w:val="00800FD1"/>
    <w:rsid w:val="008232DB"/>
    <w:rsid w:val="00823E9F"/>
    <w:rsid w:val="008432C4"/>
    <w:rsid w:val="00852936"/>
    <w:rsid w:val="008563E5"/>
    <w:rsid w:val="00875B3F"/>
    <w:rsid w:val="00934C73"/>
    <w:rsid w:val="00936201"/>
    <w:rsid w:val="00941CE6"/>
    <w:rsid w:val="0094407E"/>
    <w:rsid w:val="00960F2E"/>
    <w:rsid w:val="009B1847"/>
    <w:rsid w:val="009D0E20"/>
    <w:rsid w:val="009E760D"/>
    <w:rsid w:val="00A065EB"/>
    <w:rsid w:val="00A20C76"/>
    <w:rsid w:val="00A42C29"/>
    <w:rsid w:val="00A708FC"/>
    <w:rsid w:val="00A92CB7"/>
    <w:rsid w:val="00AC62ED"/>
    <w:rsid w:val="00BA2C9C"/>
    <w:rsid w:val="00BA7DE9"/>
    <w:rsid w:val="00BC2744"/>
    <w:rsid w:val="00C71A06"/>
    <w:rsid w:val="00C74289"/>
    <w:rsid w:val="00CC3046"/>
    <w:rsid w:val="00CD087B"/>
    <w:rsid w:val="00CD50D6"/>
    <w:rsid w:val="00CD6BFC"/>
    <w:rsid w:val="00CD6C2A"/>
    <w:rsid w:val="00D17648"/>
    <w:rsid w:val="00D20ACC"/>
    <w:rsid w:val="00D44E7E"/>
    <w:rsid w:val="00D74D62"/>
    <w:rsid w:val="00DC155D"/>
    <w:rsid w:val="00E157AA"/>
    <w:rsid w:val="00E55094"/>
    <w:rsid w:val="00EC2744"/>
    <w:rsid w:val="00F55698"/>
    <w:rsid w:val="00F95EB2"/>
    <w:rsid w:val="00FA018B"/>
    <w:rsid w:val="00FA4A1C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029F19"/>
  <w15:chartTrackingRefBased/>
  <w15:docId w15:val="{245F4B57-BDFF-4134-85B7-49821285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9C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9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FE1"/>
  </w:style>
  <w:style w:type="paragraph" w:styleId="Footer">
    <w:name w:val="footer"/>
    <w:basedOn w:val="Normal"/>
    <w:link w:val="FooterChar"/>
    <w:uiPriority w:val="99"/>
    <w:unhideWhenUsed/>
    <w:rsid w:val="00551F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FE1"/>
  </w:style>
  <w:style w:type="paragraph" w:styleId="NoSpacing">
    <w:name w:val="No Spacing"/>
    <w:uiPriority w:val="1"/>
    <w:qFormat/>
    <w:rsid w:val="005733F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733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733F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29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85293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paragraph">
    <w:name w:val="paragraph"/>
    <w:basedOn w:val="Normal"/>
    <w:rsid w:val="002B525D"/>
    <w:pPr>
      <w:spacing w:before="100" w:beforeAutospacing="1" w:after="100" w:afterAutospacing="1"/>
    </w:pPr>
    <w:rPr>
      <w:rFonts w:eastAsiaTheme="minorHAnsi" w:cs="Calibri"/>
      <w:sz w:val="22"/>
      <w:szCs w:val="22"/>
      <w:lang w:val="en-US"/>
    </w:rPr>
  </w:style>
  <w:style w:type="character" w:customStyle="1" w:styleId="normaltextrun">
    <w:name w:val="normaltextrun"/>
    <w:basedOn w:val="DefaultParagraphFont"/>
    <w:rsid w:val="002B525D"/>
  </w:style>
  <w:style w:type="character" w:customStyle="1" w:styleId="eop">
    <w:name w:val="eop"/>
    <w:basedOn w:val="DefaultParagraphFont"/>
    <w:rsid w:val="002B5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DMIN\CTS\Sales\CL%20VARONIS%20-%20March%20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8BA840E625541BE7875BD1DF0A060" ma:contentTypeVersion="13" ma:contentTypeDescription="Create a new document." ma:contentTypeScope="" ma:versionID="b47bf5ad7b0227eead17e6ff08d71c4c">
  <xsd:schema xmlns:xsd="http://www.w3.org/2001/XMLSchema" xmlns:xs="http://www.w3.org/2001/XMLSchema" xmlns:p="http://schemas.microsoft.com/office/2006/metadata/properties" xmlns:ns3="607c5e5c-76e0-4a87-955f-d17953651c7a" xmlns:ns4="9df8dd72-576b-43d9-ad32-2c528bd26775" targetNamespace="http://schemas.microsoft.com/office/2006/metadata/properties" ma:root="true" ma:fieldsID="91053dfc9b885e9b69ade6991bddfdc5" ns3:_="" ns4:_="">
    <xsd:import namespace="607c5e5c-76e0-4a87-955f-d17953651c7a"/>
    <xsd:import namespace="9df8dd72-576b-43d9-ad32-2c528bd26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c5e5c-76e0-4a87-955f-d17953651c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8dd72-576b-43d9-ad32-2c528bd26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631D1-6EA2-458B-908A-73635193D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0B2A9-3BFD-421D-9F70-B882565D8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EC662-E991-4B7E-8C53-52D057A28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c5e5c-76e0-4a87-955f-d17953651c7a"/>
    <ds:schemaRef ds:uri="9df8dd72-576b-43d9-ad32-2c528bd26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 VARONIS - March 2021</Template>
  <TotalTime>107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Tyla Andre</dc:creator>
  <cp:keywords/>
  <dc:description/>
  <cp:lastModifiedBy>Kelly McGee</cp:lastModifiedBy>
  <cp:revision>5</cp:revision>
  <cp:lastPrinted>2021-08-20T11:17:00Z</cp:lastPrinted>
  <dcterms:created xsi:type="dcterms:W3CDTF">2022-05-23T17:59:00Z</dcterms:created>
  <dcterms:modified xsi:type="dcterms:W3CDTF">2022-05-23T18:00:00Z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0x010100DE18BA840E625541BE7875BD1DF0A060</vt:lpwstr>
  </property>
</Properties>
</file>